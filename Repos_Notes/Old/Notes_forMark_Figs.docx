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E9" w:rsidRPr="002972E4" w:rsidRDefault="006019E9" w:rsidP="006019E9">
      <w:pPr>
        <w:spacing w:after="0"/>
        <w:rPr>
          <w:rFonts w:ascii="Times New Roman" w:hAnsi="Times New Roman" w:cs="Times New Roman"/>
          <w:b/>
          <w:noProof/>
          <w:szCs w:val="20"/>
        </w:rPr>
      </w:pPr>
    </w:p>
    <w:p w:rsidR="006019E9" w:rsidRPr="00EE48D2" w:rsidRDefault="006019E9" w:rsidP="006019E9">
      <w:pPr>
        <w:tabs>
          <w:tab w:val="left" w:pos="608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723C1" wp14:editId="20A37D08">
                <wp:simplePos x="0" y="0"/>
                <wp:positionH relativeFrom="column">
                  <wp:posOffset>1247390</wp:posOffset>
                </wp:positionH>
                <wp:positionV relativeFrom="paragraph">
                  <wp:posOffset>84568</wp:posOffset>
                </wp:positionV>
                <wp:extent cx="319445" cy="34312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5" cy="343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9" w:rsidRPr="002A7C39" w:rsidRDefault="006019E9" w:rsidP="006019E9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23C1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98.2pt;margin-top:6.65pt;width:25.1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" filled="f" stroked="f" strokeweight=".5pt">
                <v:textbox>
                  <w:txbxContent>
                    <w:p w:rsidR="006019E9" w:rsidRPr="002A7C39" w:rsidRDefault="006019E9" w:rsidP="006019E9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x(t)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C5750">
        <w:rPr>
          <w:rFonts w:ascii="Times New Roman" w:eastAsiaTheme="minorEastAsia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004E2F" wp14:editId="15C43658">
                <wp:simplePos x="0" y="0"/>
                <wp:positionH relativeFrom="column">
                  <wp:posOffset>248696</wp:posOffset>
                </wp:positionH>
                <wp:positionV relativeFrom="paragraph">
                  <wp:posOffset>17406</wp:posOffset>
                </wp:positionV>
                <wp:extent cx="319445" cy="343129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5" cy="343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9" w:rsidRPr="002A7C39" w:rsidRDefault="006019E9" w:rsidP="006019E9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4E2F" id="Text Box 59" o:spid="_x0000_s1027" type="#_x0000_t202" style="position:absolute;margin-left:19.6pt;margin-top:1.35pt;width:25.1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pzfwIAAGo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" filled="f" stroked="f" strokeweight=".5pt">
                <v:textbox>
                  <w:txbxContent>
                    <w:p w:rsidR="006019E9" w:rsidRPr="002A7C39" w:rsidRDefault="006019E9" w:rsidP="006019E9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C575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659C92" wp14:editId="0C345546">
                <wp:simplePos x="0" y="0"/>
                <wp:positionH relativeFrom="margin">
                  <wp:posOffset>1853625</wp:posOffset>
                </wp:positionH>
                <wp:positionV relativeFrom="paragraph">
                  <wp:posOffset>144741</wp:posOffset>
                </wp:positionV>
                <wp:extent cx="1394357" cy="1007347"/>
                <wp:effectExtent l="0" t="0" r="0" b="2540"/>
                <wp:wrapNone/>
                <wp:docPr id="6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357" cy="1007347"/>
                          <a:chOff x="0" y="0"/>
                          <a:chExt cx="4725036" cy="3412660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 rotWithShape="1">
                          <a:blip r:embed="rId4"/>
                          <a:srcRect l="20350" r="15255"/>
                          <a:stretch/>
                        </pic:blipFill>
                        <pic:spPr bwMode="auto">
                          <a:xfrm>
                            <a:off x="0" y="0"/>
                            <a:ext cx="4725036" cy="3412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 rotWithShape="1">
                          <a:blip r:embed="rId5"/>
                          <a:srcRect l="28748" t="17223" r="45081" b="11305"/>
                          <a:stretch/>
                        </pic:blipFill>
                        <pic:spPr bwMode="auto">
                          <a:xfrm>
                            <a:off x="1158877" y="571520"/>
                            <a:ext cx="1758235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60BF2" id="Group 3" o:spid="_x0000_s1026" style="position:absolute;margin-left:145.95pt;margin-top:11.4pt;width:109.8pt;height:79.3pt;z-index:251659264;mso-position-horizontal-relative:margin;mso-width-relative:margin;mso-height-relative:margin" coordsize="47250,34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width:47250;height:34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oSerFAAAA2wAAAA8AAABkcnMvZG93bnJldi54bWxEj1trwkAUhN8L/oflCH1rNr3gJbqKlFaK&#10;iGAUfT1mT5Ng9mzIbpP033cLgo/DzHzDzJe9qURLjSstK3iOYhDEmdUl5wqOh8+nCQjnkTVWlknB&#10;LzlYLgYPc0y07XhPbepzESDsElRQeF8nUrqsIIMusjVx8L5tY9AH2eRSN9gFuKnkSxyPpMGSw0KB&#10;Nb0XlF3TH6NAj8vpobvE2/W5XcuP9G132nQ7pR6H/WoGwlPv7+Fb+0srGL3C/5fwA+Ti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6EnqxQAAANsAAAAPAAAAAAAAAAAAAAAA&#10;AJ8CAABkcnMvZG93bnJldi54bWxQSwUGAAAAAAQABAD3AAAAkQMAAAAA&#10;">
                  <v:imagedata r:id="rId6" o:title="" cropleft="13337f" cropright="9998f"/>
                </v:shape>
                <v:shape id="Picture 64" o:spid="_x0000_s1028" type="#_x0000_t75" style="position:absolute;left:11588;top:5715;width:17583;height:22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NGrDEAAAA2wAAAA8AAABkcnMvZG93bnJldi54bWxEj0FrwkAUhO+C/2F5hV7EbCwiIbpKlRZ6&#10;8RBb9PrIvmZDs29DdjXb/vpuoeBxmJlvmM0u2k7caPCtYwWLLAdBXDvdcqPg4/11XoDwAVlj55gU&#10;fJOH3XY62WCp3cgV3U6hEQnCvkQFJoS+lNLXhiz6zPXEyft0g8WQ5NBIPeCY4LaTT3m+khZbTgsG&#10;ezoYqr9OV6uAY/FTzGh/nlXxcnzp0Jj9WCn1+BCf1yACxXAP/7fftILVEv6+pB8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nNGrDEAAAA2wAAAA8AAAAAAAAAAAAAAAAA&#10;nwIAAGRycy9kb3ducmV2LnhtbFBLBQYAAAAABAAEAPcAAACQAwAAAAA=&#10;">
                  <v:imagedata r:id="rId7" o:title="" croptop="11287f" cropbottom="7409f" cropleft="18840f" cropright="29544f"/>
                </v:shape>
                <w10:wrap anchorx="margin"/>
              </v:group>
            </w:pict>
          </mc:Fallback>
        </mc:AlternateContent>
      </w:r>
      <w:r w:rsidRPr="009C5750">
        <w:rPr>
          <w:rFonts w:ascii="Times New Roman" w:eastAsiaTheme="minorEastAsia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815CD" wp14:editId="07293C3B">
                <wp:simplePos x="0" y="0"/>
                <wp:positionH relativeFrom="column">
                  <wp:posOffset>510953</wp:posOffset>
                </wp:positionH>
                <wp:positionV relativeFrom="paragraph">
                  <wp:posOffset>73467</wp:posOffset>
                </wp:positionV>
                <wp:extent cx="0" cy="574951"/>
                <wp:effectExtent l="76200" t="38100" r="57150" b="158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9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8D72B" id="Straight Connector 5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5.8pt" to="40.2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" strokecolor="black [3213]">
                <v:stroke endarrow="block"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019E9" w:rsidRDefault="006019E9" w:rsidP="006019E9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86658" wp14:editId="7B7B1FAC">
                <wp:simplePos x="0" y="0"/>
                <wp:positionH relativeFrom="column">
                  <wp:posOffset>1931839</wp:posOffset>
                </wp:positionH>
                <wp:positionV relativeFrom="paragraph">
                  <wp:posOffset>269196</wp:posOffset>
                </wp:positionV>
                <wp:extent cx="319445" cy="34312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5" cy="343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9" w:rsidRPr="002A7C39" w:rsidRDefault="006019E9" w:rsidP="006019E9">
                            <w:pPr>
                              <w:rPr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2r</m:t>
                                    </m:r>
                                    <w:bookmarkStart w:id="0" w:name="_GoBack"/>
                                    <w:bookmarkEnd w:id="0"/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6658" id="Text Box 43" o:spid="_x0000_s1028" type="#_x0000_t202" style="position:absolute;left:0;text-align:left;margin-left:152.1pt;margin-top:21.2pt;width:25.1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" filled="f" stroked="f" strokeweight=".5pt">
                <v:textbox>
                  <w:txbxContent>
                    <w:p w:rsidR="006019E9" w:rsidRPr="002A7C39" w:rsidRDefault="006019E9" w:rsidP="006019E9">
                      <w:pPr>
                        <w:rPr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2r</m:t>
                              </m:r>
                              <w:bookmarkStart w:id="1" w:name="_GoBack"/>
                              <w:bookmarkEnd w:id="1"/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B044B" wp14:editId="33607FFF">
                <wp:simplePos x="0" y="0"/>
                <wp:positionH relativeFrom="column">
                  <wp:posOffset>499110</wp:posOffset>
                </wp:positionH>
                <wp:positionV relativeFrom="paragraph">
                  <wp:posOffset>498475</wp:posOffset>
                </wp:positionV>
                <wp:extent cx="2221230" cy="321945"/>
                <wp:effectExtent l="0" t="0" r="26670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1230" cy="321945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2CEE" id="Straight Connector 3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39.25pt" to="214.2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" strokecolor="#5b9bd5 [3204]" strokeweight=".5pt">
                <v:stroke dashstyle="longDashDot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B2FCF" wp14:editId="6605C754">
                <wp:simplePos x="0" y="0"/>
                <wp:positionH relativeFrom="column">
                  <wp:posOffset>508918</wp:posOffset>
                </wp:positionH>
                <wp:positionV relativeFrom="paragraph">
                  <wp:posOffset>157900</wp:posOffset>
                </wp:positionV>
                <wp:extent cx="2192905" cy="322559"/>
                <wp:effectExtent l="0" t="0" r="17145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905" cy="32255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6D14" id="Straight Connector 4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2.45pt" to="212.7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CC506" wp14:editId="12DF330D">
                <wp:simplePos x="0" y="0"/>
                <wp:positionH relativeFrom="column">
                  <wp:posOffset>2203886</wp:posOffset>
                </wp:positionH>
                <wp:positionV relativeFrom="paragraph">
                  <wp:posOffset>737239</wp:posOffset>
                </wp:positionV>
                <wp:extent cx="519039" cy="2028"/>
                <wp:effectExtent l="0" t="0" r="14605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039" cy="20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D79B4" id="Straight Connector 3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55pt,58.05pt" to="214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" strokecolor="red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63239" wp14:editId="43B16689">
                <wp:simplePos x="0" y="0"/>
                <wp:positionH relativeFrom="column">
                  <wp:posOffset>2720685</wp:posOffset>
                </wp:positionH>
                <wp:positionV relativeFrom="paragraph">
                  <wp:posOffset>739581</wp:posOffset>
                </wp:positionV>
                <wp:extent cx="0" cy="155122"/>
                <wp:effectExtent l="0" t="0" r="19050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2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CDF8" id="Straight Connector 3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58.25pt" to="214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76798" wp14:editId="220DF32F">
                <wp:simplePos x="0" y="0"/>
                <wp:positionH relativeFrom="column">
                  <wp:posOffset>2821242</wp:posOffset>
                </wp:positionH>
                <wp:positionV relativeFrom="paragraph">
                  <wp:posOffset>459854</wp:posOffset>
                </wp:positionV>
                <wp:extent cx="319445" cy="34312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5" cy="343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9" w:rsidRPr="002A7C39" w:rsidRDefault="006019E9" w:rsidP="006019E9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6798" id="Text Box 40" o:spid="_x0000_s1029" type="#_x0000_t202" style="position:absolute;left:0;text-align:left;margin-left:222.15pt;margin-top:36.2pt;width:25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" filled="f" stroked="f" strokeweight=".5pt">
                <v:textbox>
                  <w:txbxContent>
                    <w:p w:rsidR="006019E9" w:rsidRPr="002A7C39" w:rsidRDefault="006019E9" w:rsidP="006019E9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71810" wp14:editId="38A2C3F4">
                <wp:simplePos x="0" y="0"/>
                <wp:positionH relativeFrom="column">
                  <wp:posOffset>2703386</wp:posOffset>
                </wp:positionH>
                <wp:positionV relativeFrom="paragraph">
                  <wp:posOffset>275674</wp:posOffset>
                </wp:positionV>
                <wp:extent cx="319445" cy="343129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5" cy="343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9" w:rsidRPr="002A7C39" w:rsidRDefault="006019E9" w:rsidP="006019E9">
                            <w:pPr>
                              <w:rPr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1810" id="Text Box 41" o:spid="_x0000_s1030" type="#_x0000_t202" style="position:absolute;left:0;text-align:left;margin-left:212.85pt;margin-top:21.7pt;width:25.1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" filled="f" stroked="f" strokeweight=".5pt">
                <v:textbox>
                  <w:txbxContent>
                    <w:p w:rsidR="006019E9" w:rsidRPr="002A7C39" w:rsidRDefault="006019E9" w:rsidP="006019E9">
                      <w:pPr>
                        <w:rPr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42C93" wp14:editId="6D6EE16F">
                <wp:simplePos x="0" y="0"/>
                <wp:positionH relativeFrom="column">
                  <wp:posOffset>836291</wp:posOffset>
                </wp:positionH>
                <wp:positionV relativeFrom="paragraph">
                  <wp:posOffset>236654</wp:posOffset>
                </wp:positionV>
                <wp:extent cx="319445" cy="343129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5" cy="343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9" w:rsidRPr="002A7C39" w:rsidRDefault="006019E9" w:rsidP="006019E9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2C93" id="Text Box 42" o:spid="_x0000_s1031" type="#_x0000_t202" style="position:absolute;left:0;text-align:left;margin-left:65.85pt;margin-top:18.65pt;width:25.1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" filled="f" stroked="f" strokeweight=".5pt">
                <v:textbox>
                  <w:txbxContent>
                    <w:p w:rsidR="006019E9" w:rsidRPr="002A7C39" w:rsidRDefault="006019E9" w:rsidP="006019E9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2α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B5DF4" wp14:editId="01E03296">
                <wp:simplePos x="0" y="0"/>
                <wp:positionH relativeFrom="column">
                  <wp:posOffset>507413</wp:posOffset>
                </wp:positionH>
                <wp:positionV relativeFrom="paragraph">
                  <wp:posOffset>490389</wp:posOffset>
                </wp:positionV>
                <wp:extent cx="2552920" cy="0"/>
                <wp:effectExtent l="0" t="76200" r="19050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61EB6" id="Straight Connector 4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38.6pt" to="240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" strokecolor="black [3213]">
                <v:stroke endarrow="block" joinstyle="miter"/>
              </v:line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148E9" wp14:editId="7956D0C2">
                <wp:simplePos x="0" y="0"/>
                <wp:positionH relativeFrom="column">
                  <wp:posOffset>2301387</wp:posOffset>
                </wp:positionH>
                <wp:positionV relativeFrom="paragraph">
                  <wp:posOffset>781417</wp:posOffset>
                </wp:positionV>
                <wp:extent cx="319445" cy="343129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5" cy="343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9" w:rsidRPr="002A7C39" w:rsidRDefault="006019E9" w:rsidP="006019E9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48E9" id="Text Box 45" o:spid="_x0000_s1032" type="#_x0000_t202" style="position:absolute;left:0;text-align:left;margin-left:181.2pt;margin-top:61.55pt;width:25.1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" filled="f" stroked="f" strokeweight=".5pt">
                <v:textbox>
                  <w:txbxContent>
                    <w:p w:rsidR="006019E9" w:rsidRPr="002A7C39" w:rsidRDefault="006019E9" w:rsidP="006019E9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3A993" wp14:editId="45DD330F">
                <wp:simplePos x="0" y="0"/>
                <wp:positionH relativeFrom="column">
                  <wp:posOffset>2461483</wp:posOffset>
                </wp:positionH>
                <wp:positionV relativeFrom="paragraph">
                  <wp:posOffset>594378</wp:posOffset>
                </wp:positionV>
                <wp:extent cx="0" cy="489493"/>
                <wp:effectExtent l="3175" t="73025" r="22225" b="984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89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67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3.8pt;margin-top:46.8pt;width:0;height:38.5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CAB4D" wp14:editId="6544958B">
                <wp:simplePos x="0" y="0"/>
                <wp:positionH relativeFrom="column">
                  <wp:posOffset>927735</wp:posOffset>
                </wp:positionH>
                <wp:positionV relativeFrom="paragraph">
                  <wp:posOffset>421927</wp:posOffset>
                </wp:positionV>
                <wp:extent cx="173994" cy="145396"/>
                <wp:effectExtent l="0" t="4445" r="0" b="0"/>
                <wp:wrapNone/>
                <wp:docPr id="47" name="Circular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4" cy="145396"/>
                        </a:xfrm>
                        <a:prstGeom prst="circular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F127" id="Circular Arrow 47" o:spid="_x0000_s1026" style="position:absolute;margin-left:73.05pt;margin-top:33.2pt;width:13.7pt;height:11.4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994,14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" path="m9087,72698c9087,40471,38606,13335,77802,9532v35902,-3484,70023,13656,82399,41393l168268,50924,155820,72698,131919,50924r7508,c127395,34161,102865,24911,78041,27775,48843,31143,27263,50235,27263,72697r-18176,1xe" fillcolor="#5b9bd5 [3204]" stroked="f" strokeweight="1pt">
                <v:stroke joinstyle="miter"/>
                <v:path arrowok="t" o:connecttype="custom" o:connectlocs="9087,72698;77802,9532;160201,50925;168268,50924;155820,72698;131919,50924;139427,50924;78041,27775;27263,72697;9087,7269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9D6E8" wp14:editId="47263ADA">
                <wp:simplePos x="0" y="0"/>
                <wp:positionH relativeFrom="column">
                  <wp:posOffset>508919</wp:posOffset>
                </wp:positionH>
                <wp:positionV relativeFrom="paragraph">
                  <wp:posOffset>126570</wp:posOffset>
                </wp:positionV>
                <wp:extent cx="1911552" cy="45719"/>
                <wp:effectExtent l="0" t="76200" r="127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552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E68" id="Straight Arrow Connector 48" o:spid="_x0000_s1026" type="#_x0000_t32" style="position:absolute;margin-left:40.05pt;margin-top:9.95pt;width:150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" strokecolor="#5b9bd5 [3204]" strokeweight=".5pt">
                <v:stroke dashstyle="3 1" endarrow="block" joinstyle="miter"/>
              </v:shape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C9C5B" wp14:editId="18F71CC3">
                <wp:simplePos x="0" y="0"/>
                <wp:positionH relativeFrom="column">
                  <wp:posOffset>2167068</wp:posOffset>
                </wp:positionH>
                <wp:positionV relativeFrom="paragraph">
                  <wp:posOffset>252101</wp:posOffset>
                </wp:positionV>
                <wp:extent cx="0" cy="489493"/>
                <wp:effectExtent l="76200" t="38100" r="571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D4D55" id="Straight Arrow Connector 50" o:spid="_x0000_s1026" type="#_x0000_t32" style="position:absolute;margin-left:170.65pt;margin-top:19.85pt;width:0;height:3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7262D" wp14:editId="2220752D">
                <wp:simplePos x="0" y="0"/>
                <wp:positionH relativeFrom="column">
                  <wp:posOffset>2779877</wp:posOffset>
                </wp:positionH>
                <wp:positionV relativeFrom="paragraph">
                  <wp:posOffset>158750</wp:posOffset>
                </wp:positionV>
                <wp:extent cx="3400" cy="669552"/>
                <wp:effectExtent l="76200" t="38100" r="73025" b="546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" cy="6695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4E8B" id="Straight Arrow Connector 51" o:spid="_x0000_s1026" type="#_x0000_t32" style="position:absolute;margin-left:218.9pt;margin-top:12.5pt;width:.25pt;height:52.7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BF73E" wp14:editId="6188F2B1">
                <wp:simplePos x="0" y="0"/>
                <wp:positionH relativeFrom="column">
                  <wp:posOffset>2206883</wp:posOffset>
                </wp:positionH>
                <wp:positionV relativeFrom="paragraph">
                  <wp:posOffset>742950</wp:posOffset>
                </wp:positionV>
                <wp:extent cx="0" cy="155122"/>
                <wp:effectExtent l="0" t="0" r="19050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2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A2A9D" id="Straight Connector 5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5pt,58.5pt" to="173.7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D36317" wp14:editId="118D4DB0">
                <wp:simplePos x="0" y="0"/>
                <wp:positionH relativeFrom="column">
                  <wp:posOffset>2205201</wp:posOffset>
                </wp:positionH>
                <wp:positionV relativeFrom="paragraph">
                  <wp:posOffset>81804</wp:posOffset>
                </wp:positionV>
                <wp:extent cx="511371" cy="720797"/>
                <wp:effectExtent l="0" t="0" r="3175" b="2222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71" cy="720797"/>
                          <a:chOff x="0" y="0"/>
                          <a:chExt cx="511371" cy="720797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151678"/>
                            <a:ext cx="5113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55685" y="0"/>
                            <a:ext cx="0" cy="720797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B4109" id="Group 53" o:spid="_x0000_s1026" style="position:absolute;margin-left:173.65pt;margin-top:6.45pt;width:40.25pt;height:56.75pt;z-index:251667456" coordsize="5113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">
                <v:line id="Straight Connector 54" o:spid="_x0000_s1027" style="position:absolute;visibility:visible;mso-wrap-style:square" from="0,1516" to="5113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D2SsYAAADbAAAADwAAAGRycy9kb3ducmV2LnhtbESPT2vCQBTE74V+h+UJ3pqNpYqkriJa&#10;xT8n02Lx9sw+k9Ds2zS7xvTbdwsFj8PM/IaZzDpTiZYaV1pWMIhiEMSZ1SXnCj7eV09jEM4ja6ws&#10;k4IfcjCbPj5MMNH2xgdqU5+LAGGXoILC+zqR0mUFGXSRrYmDd7GNQR9kk0vd4C3ATSWf43gkDZYc&#10;FgqsaVFQ9pVejYLVfrc+fp67Lbbp2/i0p+Hy+7hVqt/r5q8gPHX+Hv5vb7SC4Qv8fQk/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A9krGAAAA2wAAAA8AAAAAAAAA&#10;AAAAAAAAoQIAAGRycy9kb3ducmV2LnhtbFBLBQYAAAAABAAEAPkAAACUAwAAAAA=&#10;" strokecolor="red" strokeweight=".5pt">
                  <v:stroke dashstyle="dash" joinstyle="miter"/>
                </v:line>
                <v:line id="Straight Connector 55" o:spid="_x0000_s1028" style="position:absolute;visibility:visible;mso-wrap-style:square" from="2556,0" to="2556,7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fFQ8UAAADbAAAADwAAAGRycy9kb3ducmV2LnhtbESP0WoCMRRE3wv9h3AFX6RmVezqapRS&#10;EO2LtOoHXDbXzeLmZptE3f59IxT6OMzMGWa57mwjbuRD7VjBaJiBIC6drrlScDpuXmYgQkTW2Dgm&#10;BT8UYL16flpiod2dv+h2iJVIEA4FKjAxtoWUoTRkMQxdS5y8s/MWY5K+ktrjPcFtI8dZ9iot1pwW&#10;DLb0bqi8HK5WQTvLBmaffx4nH7n/zrfz62jbDJTq97q3BYhIXfwP/7V3WsF0Co8v6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fFQ8UAAADbAAAADwAAAAAAAAAA&#10;AAAAAAChAgAAZHJzL2Rvd25yZXYueG1sUEsFBgAAAAAEAAQA+QAAAJMDAAAAAA==&#10;" strokecolor="#5b9bd5 [3204]" strokeweight=".5pt">
                  <v:stroke dashstyle="longDashDot" joinstyle="miter"/>
                </v:line>
              </v:group>
            </w:pict>
          </mc:Fallback>
        </mc:AlternateContent>
      </w:r>
      <w:r w:rsidRPr="002A7C3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EA14BA" wp14:editId="532A21D3">
            <wp:extent cx="1025396" cy="848280"/>
            <wp:effectExtent l="0" t="0" r="381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70" r="18052"/>
                    <a:stretch/>
                  </pic:blipFill>
                  <pic:spPr bwMode="auto">
                    <a:xfrm>
                      <a:off x="0" y="0"/>
                      <a:ext cx="1025396" cy="8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62A" w:rsidRDefault="00A3362A"/>
    <w:sectPr w:rsidR="00A3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E9"/>
    <w:rsid w:val="006019E9"/>
    <w:rsid w:val="00A3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9FD1D-124C-4D3D-8EDD-14B8A1A1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F96360D4.dotm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Torres</dc:creator>
  <cp:keywords/>
  <dc:description/>
  <cp:lastModifiedBy>Logan Torres</cp:lastModifiedBy>
  <cp:revision>1</cp:revision>
  <dcterms:created xsi:type="dcterms:W3CDTF">2016-08-08T18:50:00Z</dcterms:created>
  <dcterms:modified xsi:type="dcterms:W3CDTF">2016-08-08T18:50:00Z</dcterms:modified>
</cp:coreProperties>
</file>